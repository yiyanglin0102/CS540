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22A69" w14:textId="77777777" w:rsidR="00342C8F" w:rsidRDefault="00342C8F" w:rsidP="00CE2E37"/>
    <w:p w14:paraId="2B81B166" w14:textId="77777777" w:rsidR="00E261F9" w:rsidRPr="0041587E" w:rsidRDefault="00224999" w:rsidP="00CE2E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Problem </w:t>
      </w:r>
      <w:r w:rsidR="0041587E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41587E" w:rsidRPr="0041587E">
        <w:rPr>
          <w:rFonts w:ascii="Arial" w:hAnsi="Arial" w:cs="Arial"/>
          <w:sz w:val="28"/>
          <w:szCs w:val="28"/>
        </w:rPr>
        <w:t xml:space="preserve">[15]  </w:t>
      </w:r>
      <w:r w:rsidR="003F66BE" w:rsidRPr="0041587E">
        <w:rPr>
          <w:rFonts w:ascii="Arial" w:hAnsi="Arial" w:cs="Arial"/>
          <w:sz w:val="28"/>
          <w:szCs w:val="28"/>
        </w:rPr>
        <w:t>Reasoning with a Joint Probability Table</w:t>
      </w:r>
    </w:p>
    <w:p w14:paraId="297F52D3" w14:textId="77777777" w:rsidR="0041587E" w:rsidRDefault="0041587E" w:rsidP="00CE2E37">
      <w:pPr>
        <w:rPr>
          <w:rFonts w:ascii="Arial" w:hAnsi="Arial" w:cs="Arial"/>
          <w:b/>
          <w:sz w:val="28"/>
          <w:szCs w:val="28"/>
        </w:rPr>
      </w:pPr>
    </w:p>
    <w:p w14:paraId="1499280B" w14:textId="77777777" w:rsidR="003F66BE" w:rsidRPr="003F66BE" w:rsidRDefault="003F66BE" w:rsidP="003F66BE">
      <w:pPr>
        <w:suppressAutoHyphens w:val="0"/>
        <w:rPr>
          <w:rFonts w:ascii="Arial" w:hAnsi="Arial" w:cs="Arial"/>
          <w:sz w:val="22"/>
          <w:szCs w:val="22"/>
          <w:lang w:eastAsia="zh-CN"/>
        </w:rPr>
      </w:pPr>
      <w:r w:rsidRPr="003F66BE">
        <w:rPr>
          <w:rFonts w:ascii="Arial" w:hAnsi="Arial" w:cs="Arial"/>
          <w:sz w:val="22"/>
          <w:szCs w:val="22"/>
          <w:lang w:eastAsia="zh-CN"/>
        </w:rPr>
        <w:t xml:space="preserve">The following table gives probabilities for three Boolean random variables, </w:t>
      </w:r>
      <w:r w:rsidRPr="003F66BE">
        <w:rPr>
          <w:rFonts w:ascii="Arial" w:hAnsi="Arial" w:cs="Arial"/>
          <w:i/>
          <w:sz w:val="22"/>
          <w:szCs w:val="22"/>
          <w:lang w:eastAsia="zh-CN"/>
        </w:rPr>
        <w:t>X</w:t>
      </w:r>
      <w:r w:rsidRPr="003F66BE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3F66BE">
        <w:rPr>
          <w:rFonts w:ascii="Arial" w:hAnsi="Arial" w:cs="Arial"/>
          <w:i/>
          <w:sz w:val="22"/>
          <w:szCs w:val="22"/>
          <w:lang w:eastAsia="zh-CN"/>
        </w:rPr>
        <w:t>Y</w:t>
      </w:r>
      <w:r w:rsidRPr="003F66BE">
        <w:rPr>
          <w:rFonts w:ascii="Arial" w:hAnsi="Arial" w:cs="Arial"/>
          <w:sz w:val="22"/>
          <w:szCs w:val="22"/>
          <w:lang w:eastAsia="zh-CN"/>
        </w:rPr>
        <w:t xml:space="preserve">, and </w:t>
      </w:r>
      <w:r w:rsidRPr="003F66BE">
        <w:rPr>
          <w:rFonts w:ascii="Arial" w:hAnsi="Arial" w:cs="Arial"/>
          <w:i/>
          <w:sz w:val="22"/>
          <w:szCs w:val="22"/>
          <w:lang w:eastAsia="zh-CN"/>
        </w:rPr>
        <w:t>Z</w:t>
      </w:r>
      <w:r w:rsidRPr="003F66BE">
        <w:rPr>
          <w:rFonts w:ascii="Arial" w:hAnsi="Arial" w:cs="Arial"/>
          <w:sz w:val="22"/>
          <w:szCs w:val="22"/>
          <w:lang w:eastAsia="zh-CN"/>
        </w:rPr>
        <w:t>:</w:t>
      </w:r>
    </w:p>
    <w:p w14:paraId="52A1FB19" w14:textId="77777777" w:rsidR="003F66BE" w:rsidRPr="003F66BE" w:rsidRDefault="003F66BE" w:rsidP="003F66BE">
      <w:pPr>
        <w:suppressAutoHyphens w:val="0"/>
        <w:rPr>
          <w:rFonts w:ascii="Arial" w:hAnsi="Arial" w:cs="Arial"/>
          <w:sz w:val="22"/>
          <w:szCs w:val="22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1320"/>
        <w:gridCol w:w="1320"/>
        <w:gridCol w:w="1320"/>
        <w:gridCol w:w="1321"/>
      </w:tblGrid>
      <w:tr w:rsidR="003F66BE" w:rsidRPr="003F66BE" w14:paraId="56B4C9AE" w14:textId="77777777" w:rsidTr="003B6B75">
        <w:trPr>
          <w:trHeight w:val="461"/>
          <w:jc w:val="center"/>
        </w:trPr>
        <w:tc>
          <w:tcPr>
            <w:tcW w:w="1320" w:type="dxa"/>
            <w:vMerge w:val="restart"/>
            <w:vAlign w:val="center"/>
          </w:tcPr>
          <w:p w14:paraId="2B2AC467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 w14:paraId="22BD607D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i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i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2641" w:type="dxa"/>
            <w:gridSpan w:val="2"/>
            <w:vAlign w:val="center"/>
          </w:tcPr>
          <w:p w14:paraId="562B504F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¬</w:t>
            </w:r>
            <w:r w:rsidRPr="003F66BE">
              <w:rPr>
                <w:rFonts w:ascii="Arial" w:hAnsi="Arial" w:cs="Arial"/>
                <w:i/>
                <w:sz w:val="22"/>
                <w:szCs w:val="22"/>
                <w:lang w:eastAsia="zh-CN"/>
              </w:rPr>
              <w:t>Y</w:t>
            </w:r>
          </w:p>
        </w:tc>
      </w:tr>
      <w:tr w:rsidR="003F66BE" w:rsidRPr="003F66BE" w14:paraId="2AD19883" w14:textId="77777777" w:rsidTr="003B6B75">
        <w:trPr>
          <w:trHeight w:val="233"/>
          <w:jc w:val="center"/>
        </w:trPr>
        <w:tc>
          <w:tcPr>
            <w:tcW w:w="1320" w:type="dxa"/>
            <w:vMerge/>
            <w:vAlign w:val="center"/>
          </w:tcPr>
          <w:p w14:paraId="70A9F006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Align w:val="center"/>
          </w:tcPr>
          <w:p w14:paraId="426A11E3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i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i/>
                <w:sz w:val="22"/>
                <w:szCs w:val="22"/>
                <w:lang w:eastAsia="zh-CN"/>
              </w:rPr>
              <w:t>Z</w:t>
            </w:r>
          </w:p>
        </w:tc>
        <w:tc>
          <w:tcPr>
            <w:tcW w:w="1320" w:type="dxa"/>
            <w:vAlign w:val="center"/>
          </w:tcPr>
          <w:p w14:paraId="7A3D071B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¬</w:t>
            </w:r>
            <w:r w:rsidRPr="003F66BE">
              <w:rPr>
                <w:rFonts w:ascii="Arial" w:hAnsi="Arial" w:cs="Arial"/>
                <w:i/>
                <w:sz w:val="22"/>
                <w:szCs w:val="22"/>
                <w:lang w:eastAsia="zh-CN"/>
              </w:rPr>
              <w:t>Z</w:t>
            </w:r>
          </w:p>
        </w:tc>
        <w:tc>
          <w:tcPr>
            <w:tcW w:w="1320" w:type="dxa"/>
            <w:vAlign w:val="center"/>
          </w:tcPr>
          <w:p w14:paraId="12468841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i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i/>
                <w:sz w:val="22"/>
                <w:szCs w:val="22"/>
                <w:lang w:eastAsia="zh-CN"/>
              </w:rPr>
              <w:t>Z</w:t>
            </w:r>
          </w:p>
        </w:tc>
        <w:tc>
          <w:tcPr>
            <w:tcW w:w="1321" w:type="dxa"/>
            <w:vAlign w:val="center"/>
          </w:tcPr>
          <w:p w14:paraId="36E5D964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¬</w:t>
            </w:r>
            <w:r w:rsidRPr="003F66BE">
              <w:rPr>
                <w:rFonts w:ascii="Arial" w:hAnsi="Arial" w:cs="Arial"/>
                <w:i/>
                <w:sz w:val="22"/>
                <w:szCs w:val="22"/>
                <w:lang w:eastAsia="zh-CN"/>
              </w:rPr>
              <w:t>Z</w:t>
            </w:r>
          </w:p>
        </w:tc>
      </w:tr>
      <w:tr w:rsidR="003F66BE" w:rsidRPr="003F66BE" w14:paraId="2F87C8FD" w14:textId="77777777" w:rsidTr="003B6B75">
        <w:trPr>
          <w:trHeight w:val="437"/>
          <w:jc w:val="center"/>
        </w:trPr>
        <w:tc>
          <w:tcPr>
            <w:tcW w:w="1320" w:type="dxa"/>
            <w:vAlign w:val="center"/>
          </w:tcPr>
          <w:p w14:paraId="45D4A27F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i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i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1320" w:type="dxa"/>
            <w:vAlign w:val="center"/>
          </w:tcPr>
          <w:p w14:paraId="096AB1DD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0.70</w:t>
            </w:r>
          </w:p>
        </w:tc>
        <w:tc>
          <w:tcPr>
            <w:tcW w:w="1320" w:type="dxa"/>
            <w:vAlign w:val="center"/>
          </w:tcPr>
          <w:p w14:paraId="5D3628F3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0.015</w:t>
            </w:r>
          </w:p>
        </w:tc>
        <w:tc>
          <w:tcPr>
            <w:tcW w:w="1320" w:type="dxa"/>
            <w:vAlign w:val="center"/>
          </w:tcPr>
          <w:p w14:paraId="01CDDEED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0.10</w:t>
            </w:r>
          </w:p>
        </w:tc>
        <w:tc>
          <w:tcPr>
            <w:tcW w:w="1321" w:type="dxa"/>
            <w:vAlign w:val="center"/>
          </w:tcPr>
          <w:p w14:paraId="51EDEC1C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0.02</w:t>
            </w:r>
          </w:p>
        </w:tc>
      </w:tr>
      <w:tr w:rsidR="003F66BE" w:rsidRPr="003F66BE" w14:paraId="02D6FED4" w14:textId="77777777" w:rsidTr="003B6B75">
        <w:trPr>
          <w:trHeight w:val="437"/>
          <w:jc w:val="center"/>
        </w:trPr>
        <w:tc>
          <w:tcPr>
            <w:tcW w:w="1320" w:type="dxa"/>
            <w:vAlign w:val="center"/>
          </w:tcPr>
          <w:p w14:paraId="07366216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¬</w:t>
            </w:r>
            <w:r w:rsidRPr="003F66BE">
              <w:rPr>
                <w:rFonts w:ascii="Arial" w:hAnsi="Arial" w:cs="Arial"/>
                <w:i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1320" w:type="dxa"/>
            <w:vAlign w:val="center"/>
          </w:tcPr>
          <w:p w14:paraId="4C5DA71B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0.08</w:t>
            </w:r>
          </w:p>
        </w:tc>
        <w:tc>
          <w:tcPr>
            <w:tcW w:w="1320" w:type="dxa"/>
            <w:vAlign w:val="center"/>
          </w:tcPr>
          <w:p w14:paraId="3FE08ABB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0.01</w:t>
            </w:r>
          </w:p>
        </w:tc>
        <w:tc>
          <w:tcPr>
            <w:tcW w:w="1320" w:type="dxa"/>
            <w:vAlign w:val="center"/>
          </w:tcPr>
          <w:p w14:paraId="2436EC32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0.07</w:t>
            </w:r>
          </w:p>
        </w:tc>
        <w:tc>
          <w:tcPr>
            <w:tcW w:w="1321" w:type="dxa"/>
            <w:vAlign w:val="center"/>
          </w:tcPr>
          <w:p w14:paraId="6A0FFFD8" w14:textId="77777777" w:rsidR="003F66BE" w:rsidRPr="003F66BE" w:rsidRDefault="003F66BE" w:rsidP="003F66BE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3F66BE">
              <w:rPr>
                <w:rFonts w:ascii="Arial" w:hAnsi="Arial" w:cs="Arial"/>
                <w:sz w:val="22"/>
                <w:szCs w:val="22"/>
                <w:lang w:eastAsia="zh-CN"/>
              </w:rPr>
              <w:t>0.005</w:t>
            </w:r>
          </w:p>
        </w:tc>
      </w:tr>
    </w:tbl>
    <w:p w14:paraId="0CFABA13" w14:textId="77777777" w:rsidR="003F66BE" w:rsidRPr="003F66BE" w:rsidRDefault="003F66BE" w:rsidP="003F66BE">
      <w:pPr>
        <w:suppressAutoHyphens w:val="0"/>
        <w:rPr>
          <w:rFonts w:ascii="Arial" w:hAnsi="Arial" w:cs="Arial"/>
          <w:sz w:val="22"/>
          <w:szCs w:val="22"/>
          <w:lang w:eastAsia="zh-CN"/>
        </w:rPr>
      </w:pPr>
    </w:p>
    <w:p w14:paraId="09C12115" w14:textId="77777777" w:rsidR="003F66BE" w:rsidRPr="003F66BE" w:rsidRDefault="003F66BE" w:rsidP="003F66BE">
      <w:pPr>
        <w:suppressAutoHyphens w:val="0"/>
        <w:rPr>
          <w:rFonts w:ascii="Arial" w:hAnsi="Arial" w:cs="Arial"/>
          <w:sz w:val="22"/>
          <w:szCs w:val="22"/>
          <w:lang w:eastAsia="zh-CN"/>
        </w:rPr>
      </w:pPr>
    </w:p>
    <w:p w14:paraId="511ED33F" w14:textId="04413959" w:rsidR="003F66BE" w:rsidRDefault="00944981" w:rsidP="003F66BE">
      <w:pPr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[</w:t>
      </w:r>
      <w:r w:rsidR="001B3AD2">
        <w:rPr>
          <w:rFonts w:ascii="Arial" w:hAnsi="Arial" w:cs="Arial"/>
          <w:sz w:val="22"/>
          <w:szCs w:val="22"/>
          <w:lang w:eastAsia="zh-CN"/>
        </w:rPr>
        <w:t>4</w:t>
      </w:r>
      <w:r>
        <w:rPr>
          <w:rFonts w:ascii="Arial" w:hAnsi="Arial" w:cs="Arial"/>
          <w:sz w:val="22"/>
          <w:szCs w:val="22"/>
          <w:lang w:eastAsia="zh-CN"/>
        </w:rPr>
        <w:t xml:space="preserve">]  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 xml:space="preserve">What is 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P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>(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 xml:space="preserve">Y 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 xml:space="preserve">| 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X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>)?  Show your work.</w:t>
      </w:r>
    </w:p>
    <w:p w14:paraId="269B046A" w14:textId="77777777" w:rsidR="00D56960" w:rsidRDefault="00D56960" w:rsidP="00D56960">
      <w:pPr>
        <w:widowControl w:val="0"/>
        <w:suppressAutoHyphens w:val="0"/>
        <w:ind w:left="720" w:firstLine="720"/>
        <w:jc w:val="both"/>
        <w:rPr>
          <w:rFonts w:ascii="Courier New" w:hAnsi="Courier New" w:cs="Courier New"/>
          <w:sz w:val="22"/>
        </w:rPr>
      </w:pP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Y</w:t>
      </w:r>
      <w:r w:rsidRPr="00452A8D">
        <w:rPr>
          <w:rFonts w:ascii="Courier New" w:hAnsi="Courier New" w:cs="Courier New"/>
          <w:sz w:val="22"/>
        </w:rPr>
        <w:t>|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>) = (0.70+0.015)/(0.70+0.015+0.10+0.02) = 0.856</w:t>
      </w:r>
    </w:p>
    <w:p w14:paraId="65ACD337" w14:textId="77777777" w:rsidR="00251879" w:rsidRPr="00452A8D" w:rsidRDefault="00251879" w:rsidP="00D56960">
      <w:pPr>
        <w:suppressAutoHyphens w:val="0"/>
        <w:ind w:left="1440"/>
        <w:rPr>
          <w:rFonts w:ascii="Courier New" w:hAnsi="Courier New" w:cs="Courier New"/>
          <w:sz w:val="22"/>
          <w:szCs w:val="22"/>
          <w:lang w:eastAsia="zh-CN"/>
        </w:rPr>
      </w:pPr>
    </w:p>
    <w:p w14:paraId="322FDDEA" w14:textId="76F8D0C5" w:rsidR="003F66BE" w:rsidRDefault="00C0584E" w:rsidP="003F66BE">
      <w:pPr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[4</w:t>
      </w:r>
      <w:r w:rsidR="00944981">
        <w:rPr>
          <w:rFonts w:ascii="Arial" w:hAnsi="Arial" w:cs="Arial"/>
          <w:sz w:val="22"/>
          <w:szCs w:val="22"/>
          <w:lang w:eastAsia="zh-CN"/>
        </w:rPr>
        <w:t xml:space="preserve">]  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 xml:space="preserve">What is 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P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>(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Y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>)?  Show your work.</w:t>
      </w:r>
      <w:r w:rsidR="00D56960">
        <w:rPr>
          <w:rFonts w:ascii="Arial" w:hAnsi="Arial" w:cs="Arial"/>
          <w:sz w:val="22"/>
          <w:szCs w:val="22"/>
          <w:lang w:eastAsia="zh-CN"/>
        </w:rPr>
        <w:t xml:space="preserve"> </w:t>
      </w:r>
    </w:p>
    <w:p w14:paraId="71613A4A" w14:textId="77777777" w:rsidR="00D56960" w:rsidRDefault="00D56960" w:rsidP="00BD6810">
      <w:pPr>
        <w:suppressAutoHyphens w:val="0"/>
        <w:ind w:left="720" w:firstLine="720"/>
        <w:rPr>
          <w:rFonts w:ascii="Courier New" w:hAnsi="Courier New" w:cs="Courier New"/>
          <w:sz w:val="22"/>
          <w:szCs w:val="22"/>
          <w:lang w:eastAsia="zh-CN"/>
        </w:rPr>
      </w:pPr>
      <w:r w:rsidRPr="00452A8D">
        <w:rPr>
          <w:rFonts w:ascii="Courier New" w:hAnsi="Courier New" w:cs="Courier New"/>
          <w:i/>
          <w:sz w:val="22"/>
          <w:szCs w:val="22"/>
          <w:lang w:eastAsia="zh-CN"/>
        </w:rPr>
        <w:t>P</w:t>
      </w:r>
      <w:r w:rsidRPr="00452A8D">
        <w:rPr>
          <w:rFonts w:ascii="Courier New" w:hAnsi="Courier New" w:cs="Courier New"/>
          <w:sz w:val="22"/>
          <w:szCs w:val="22"/>
          <w:lang w:eastAsia="zh-CN"/>
        </w:rPr>
        <w:t>(</w:t>
      </w:r>
      <w:r w:rsidRPr="00452A8D">
        <w:rPr>
          <w:rFonts w:ascii="Courier New" w:hAnsi="Courier New" w:cs="Courier New"/>
          <w:i/>
          <w:sz w:val="22"/>
          <w:szCs w:val="22"/>
          <w:lang w:eastAsia="zh-CN"/>
        </w:rPr>
        <w:t>Y</w:t>
      </w:r>
      <w:r w:rsidRPr="00452A8D">
        <w:rPr>
          <w:rFonts w:ascii="Courier New" w:hAnsi="Courier New" w:cs="Courier New"/>
          <w:sz w:val="22"/>
          <w:szCs w:val="22"/>
          <w:lang w:eastAsia="zh-CN"/>
        </w:rPr>
        <w:t>) = (0.70+0.015+0.08+0.01)/(0.805+0.195) = 0.805</w:t>
      </w:r>
    </w:p>
    <w:p w14:paraId="3A061262" w14:textId="77777777" w:rsidR="00251879" w:rsidRPr="00452A8D" w:rsidRDefault="00251879" w:rsidP="00D56960">
      <w:pPr>
        <w:suppressAutoHyphens w:val="0"/>
        <w:ind w:left="1440"/>
        <w:rPr>
          <w:rFonts w:ascii="Courier New" w:hAnsi="Courier New" w:cs="Courier New"/>
          <w:sz w:val="22"/>
          <w:szCs w:val="22"/>
          <w:lang w:eastAsia="zh-CN"/>
        </w:rPr>
      </w:pPr>
    </w:p>
    <w:p w14:paraId="15FC09DA" w14:textId="2527F2A1" w:rsidR="003F66BE" w:rsidRDefault="00C0584E" w:rsidP="003F66BE">
      <w:pPr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[4</w:t>
      </w:r>
      <w:r w:rsidR="00944981">
        <w:rPr>
          <w:rFonts w:ascii="Arial" w:hAnsi="Arial" w:cs="Arial"/>
          <w:sz w:val="22"/>
          <w:szCs w:val="22"/>
          <w:lang w:eastAsia="zh-CN"/>
        </w:rPr>
        <w:t xml:space="preserve">]  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 xml:space="preserve">What is 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P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>(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X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Z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>)?  Show you work.</w:t>
      </w:r>
      <w:r w:rsidR="00D56960">
        <w:rPr>
          <w:rFonts w:ascii="Arial" w:hAnsi="Arial" w:cs="Arial"/>
          <w:sz w:val="22"/>
          <w:szCs w:val="22"/>
          <w:lang w:eastAsia="zh-CN"/>
        </w:rPr>
        <w:t xml:space="preserve"> </w:t>
      </w:r>
    </w:p>
    <w:p w14:paraId="0112B848" w14:textId="77777777" w:rsidR="00BD6810" w:rsidRDefault="00BD6810" w:rsidP="00BD6810">
      <w:pPr>
        <w:suppressAutoHyphens w:val="0"/>
        <w:ind w:left="36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i/>
          <w:sz w:val="22"/>
          <w:szCs w:val="22"/>
          <w:lang w:eastAsia="zh-CN"/>
        </w:rPr>
        <w:t xml:space="preserve">    </w:t>
      </w:r>
      <w:r w:rsidR="00D56960" w:rsidRPr="00D56960">
        <w:rPr>
          <w:rFonts w:ascii="Courier New" w:hAnsi="Courier New" w:cs="Courier New"/>
          <w:i/>
          <w:sz w:val="22"/>
          <w:szCs w:val="22"/>
          <w:lang w:eastAsia="zh-CN"/>
        </w:rPr>
        <w:t>P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(</w:t>
      </w:r>
      <w:r w:rsidR="00D56960" w:rsidRPr="00D56960">
        <w:rPr>
          <w:rFonts w:ascii="Courier New" w:hAnsi="Courier New" w:cs="Courier New"/>
          <w:i/>
          <w:sz w:val="22"/>
          <w:szCs w:val="22"/>
          <w:lang w:eastAsia="zh-CN"/>
        </w:rPr>
        <w:t>X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,</w:t>
      </w:r>
      <w:r w:rsidR="00D56960" w:rsidRPr="00D56960">
        <w:rPr>
          <w:rFonts w:ascii="Courier New" w:hAnsi="Courier New" w:cs="Courier New"/>
          <w:i/>
          <w:sz w:val="22"/>
          <w:szCs w:val="22"/>
          <w:lang w:eastAsia="zh-CN"/>
        </w:rPr>
        <w:t>Z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)</w:t>
      </w:r>
      <w:r w:rsidR="00D56960"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=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(0.70+0.10)/(0.70+0.10+0.015+0.02+0.08+0.07+0.01+0.005)</w:t>
      </w:r>
      <w:r w:rsidR="00D56960">
        <w:rPr>
          <w:rFonts w:ascii="Courier New" w:hAnsi="Courier New" w:cs="Courier New"/>
          <w:sz w:val="22"/>
          <w:szCs w:val="22"/>
          <w:lang w:eastAsia="zh-CN"/>
        </w:rPr>
        <w:t xml:space="preserve"> </w:t>
      </w:r>
    </w:p>
    <w:p w14:paraId="46344B97" w14:textId="77777777" w:rsidR="00D56960" w:rsidRPr="00D56960" w:rsidRDefault="00BD6810" w:rsidP="00BD6810">
      <w:pPr>
        <w:suppressAutoHyphens w:val="0"/>
        <w:ind w:left="360" w:firstLine="72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t xml:space="preserve">     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=</w:t>
      </w:r>
      <w:r w:rsidR="00D56960"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0.80</w:t>
      </w:r>
    </w:p>
    <w:p w14:paraId="5F44CADA" w14:textId="73B183FE" w:rsidR="00E261F9" w:rsidRDefault="000B2A9D" w:rsidP="003F66BE">
      <w:pPr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[4</w:t>
      </w:r>
      <w:r w:rsidR="00944981">
        <w:rPr>
          <w:rFonts w:ascii="Arial" w:hAnsi="Arial" w:cs="Arial"/>
          <w:sz w:val="22"/>
          <w:szCs w:val="22"/>
          <w:lang w:eastAsia="zh-CN"/>
        </w:rPr>
        <w:t xml:space="preserve">]  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 xml:space="preserve">Is the data consistent with 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X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3F66BE" w:rsidRPr="003F66BE">
        <w:rPr>
          <w:rFonts w:ascii="Arial" w:hAnsi="Arial" w:cs="Arial"/>
          <w:i/>
          <w:sz w:val="22"/>
          <w:szCs w:val="22"/>
          <w:lang w:eastAsia="zh-CN"/>
        </w:rPr>
        <w:t>Z</w:t>
      </w:r>
      <w:r w:rsidR="003F66BE" w:rsidRPr="003F66BE">
        <w:rPr>
          <w:rFonts w:ascii="Arial" w:hAnsi="Arial" w:cs="Arial"/>
          <w:sz w:val="22"/>
          <w:szCs w:val="22"/>
          <w:lang w:eastAsia="zh-CN"/>
        </w:rPr>
        <w:t xml:space="preserve"> being independent?  Briefly explain. </w:t>
      </w:r>
    </w:p>
    <w:p w14:paraId="6D27012F" w14:textId="238CC6AB" w:rsidR="00D56960" w:rsidRDefault="00D56960" w:rsidP="00D56960">
      <w:pPr>
        <w:widowControl w:val="0"/>
        <w:suppressAutoHyphens w:val="0"/>
        <w:ind w:left="1440"/>
        <w:jc w:val="both"/>
        <w:rPr>
          <w:rFonts w:ascii="Courier New" w:hAnsi="Courier New" w:cs="Courier New"/>
          <w:sz w:val="22"/>
        </w:rPr>
      </w:pPr>
      <w:r w:rsidRPr="00452A8D">
        <w:rPr>
          <w:rFonts w:ascii="Courier New" w:hAnsi="Courier New" w:cs="Courier New"/>
          <w:sz w:val="22"/>
        </w:rPr>
        <w:t xml:space="preserve">Since 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 xml:space="preserve">)= 0.835, 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Z</w:t>
      </w:r>
      <w:r w:rsidRPr="00452A8D">
        <w:rPr>
          <w:rFonts w:ascii="Courier New" w:hAnsi="Courier New" w:cs="Courier New"/>
          <w:sz w:val="22"/>
        </w:rPr>
        <w:t xml:space="preserve">)= 0.95, and 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>)*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Z</w:t>
      </w:r>
      <w:r w:rsidRPr="00452A8D">
        <w:rPr>
          <w:rFonts w:ascii="Courier New" w:hAnsi="Courier New" w:cs="Courier New"/>
          <w:sz w:val="22"/>
        </w:rPr>
        <w:t xml:space="preserve">) </w:t>
      </w:r>
      <w:r w:rsidRPr="00452A8D">
        <w:rPr>
          <w:rFonts w:ascii="Courier New" w:hAnsi="Courier New" w:cs="Courier New"/>
          <w:sz w:val="22"/>
        </w:rPr>
        <w:sym w:font="Symbol" w:char="F0B9"/>
      </w:r>
      <w:r w:rsidRPr="00452A8D">
        <w:rPr>
          <w:rFonts w:ascii="Courier New" w:hAnsi="Courier New" w:cs="Courier New"/>
          <w:sz w:val="22"/>
        </w:rPr>
        <w:t xml:space="preserve"> 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>,</w:t>
      </w:r>
      <w:r w:rsidRPr="00452A8D">
        <w:rPr>
          <w:rFonts w:ascii="Courier New" w:hAnsi="Courier New" w:cs="Courier New"/>
          <w:i/>
          <w:sz w:val="22"/>
        </w:rPr>
        <w:t>Z</w:t>
      </w:r>
      <w:r w:rsidRPr="00452A8D">
        <w:rPr>
          <w:rFonts w:ascii="Courier New" w:hAnsi="Courier New" w:cs="Courier New"/>
          <w:sz w:val="22"/>
        </w:rPr>
        <w:t xml:space="preserve">), so the data is not consistent with 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 xml:space="preserve"> and </w:t>
      </w:r>
      <w:r w:rsidRPr="00452A8D">
        <w:rPr>
          <w:rFonts w:ascii="Courier New" w:hAnsi="Courier New" w:cs="Courier New"/>
          <w:i/>
          <w:sz w:val="22"/>
        </w:rPr>
        <w:t>Z</w:t>
      </w:r>
      <w:r w:rsidRPr="00452A8D">
        <w:rPr>
          <w:rFonts w:ascii="Courier New" w:hAnsi="Courier New" w:cs="Courier New"/>
          <w:sz w:val="22"/>
        </w:rPr>
        <w:t xml:space="preserve"> being independent.</w:t>
      </w:r>
    </w:p>
    <w:p w14:paraId="6AAE4078" w14:textId="5DBC00E1" w:rsidR="00EF649C" w:rsidRDefault="00EF649C" w:rsidP="00EF649C">
      <w:pPr>
        <w:widowControl w:val="0"/>
        <w:suppressAutoHyphens w:val="0"/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GRADING:</w:t>
      </w:r>
    </w:p>
    <w:p w14:paraId="107AB073" w14:textId="04D3FDD0" w:rsidR="00EF649C" w:rsidRDefault="00EF649C" w:rsidP="00EF649C">
      <w:pPr>
        <w:pStyle w:val="ListParagraph"/>
        <w:widowControl w:val="0"/>
        <w:numPr>
          <w:ilvl w:val="0"/>
          <w:numId w:val="16"/>
        </w:numPr>
        <w:suppressAutoHyphens w:val="0"/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4 points for each correct answer</w:t>
      </w:r>
    </w:p>
    <w:p w14:paraId="53BCD6B9" w14:textId="4F72CDBA" w:rsidR="00EF649C" w:rsidRPr="00EF649C" w:rsidRDefault="00EF649C" w:rsidP="00EF649C">
      <w:pPr>
        <w:pStyle w:val="ListParagraph"/>
        <w:widowControl w:val="0"/>
        <w:numPr>
          <w:ilvl w:val="0"/>
          <w:numId w:val="16"/>
        </w:numPr>
        <w:suppressAutoHyphens w:val="0"/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 point if answer is incorrect but question is attempted</w:t>
      </w:r>
    </w:p>
    <w:p w14:paraId="0C6548CF" w14:textId="77777777" w:rsidR="00D56960" w:rsidRPr="003F66BE" w:rsidRDefault="00D56960" w:rsidP="00D56960">
      <w:pPr>
        <w:suppressAutoHyphens w:val="0"/>
        <w:ind w:left="1440"/>
        <w:rPr>
          <w:rFonts w:ascii="Arial" w:hAnsi="Arial" w:cs="Arial"/>
          <w:sz w:val="22"/>
          <w:szCs w:val="22"/>
          <w:lang w:eastAsia="zh-CN"/>
        </w:rPr>
      </w:pPr>
    </w:p>
    <w:p w14:paraId="24A6F3DC" w14:textId="77777777" w:rsidR="0057509B" w:rsidRDefault="0057509B" w:rsidP="00342C8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33E5FD6A" w14:textId="77777777" w:rsidR="0079179A" w:rsidRPr="0041587E" w:rsidRDefault="0079179A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Problem </w:t>
      </w:r>
      <w:r w:rsidR="0041587E">
        <w:rPr>
          <w:rFonts w:ascii="Arial" w:hAnsi="Arial" w:cs="Arial"/>
          <w:b/>
          <w:sz w:val="28"/>
          <w:szCs w:val="28"/>
        </w:rPr>
        <w:t xml:space="preserve">2.  </w:t>
      </w:r>
      <w:r w:rsidR="0041587E" w:rsidRPr="0041587E">
        <w:rPr>
          <w:rFonts w:ascii="Arial" w:hAnsi="Arial" w:cs="Arial"/>
          <w:sz w:val="28"/>
          <w:szCs w:val="28"/>
        </w:rPr>
        <w:t>[20]</w:t>
      </w:r>
      <w:r w:rsidRPr="0041587E">
        <w:rPr>
          <w:rFonts w:ascii="Arial" w:hAnsi="Arial" w:cs="Arial"/>
          <w:sz w:val="28"/>
          <w:szCs w:val="28"/>
        </w:rPr>
        <w:t xml:space="preserve">  Using a Bayesian Network </w:t>
      </w:r>
    </w:p>
    <w:p w14:paraId="193791B8" w14:textId="752BE596" w:rsidR="0041587E" w:rsidRDefault="0041587E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7DF67A19" w14:textId="42D28208" w:rsidR="008B6DA9" w:rsidRPr="008B6DA9" w:rsidRDefault="00036D44" w:rsidP="008B6DA9">
      <w:pPr>
        <w:numPr>
          <w:ilvl w:val="0"/>
          <w:numId w:val="15"/>
        </w:num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[5</w:t>
      </w:r>
      <w:r w:rsidR="00561021">
        <w:rPr>
          <w:rFonts w:ascii="Arial" w:hAnsi="Arial" w:cs="Arial"/>
          <w:sz w:val="22"/>
          <w:szCs w:val="22"/>
          <w:lang w:eastAsia="zh-CN"/>
        </w:rPr>
        <w:t xml:space="preserve">]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eastAsia="zh-CN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eastAsia="zh-CN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eastAsia="zh-CN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eastAsia="zh-CN"/>
                  </w:rPr>
                  <m:t>B</m:t>
                </m:r>
              </m:e>
            </m:d>
          </m:den>
        </m:f>
      </m:oMath>
    </w:p>
    <w:p w14:paraId="73B71CE5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B,A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B,¬A</m:t>
                  </m:r>
                </m:e>
              </m:d>
            </m:den>
          </m:f>
        </m:oMath>
      </m:oMathPara>
    </w:p>
    <w:p w14:paraId="52DC7B4B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¬A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¬A</m:t>
                  </m:r>
                </m:e>
              </m:d>
            </m:den>
          </m:f>
        </m:oMath>
      </m:oMathPara>
    </w:p>
    <w:p w14:paraId="6F72E10F" w14:textId="415783E3" w:rsidR="008B6DA9" w:rsidRPr="002B7E5A" w:rsidRDefault="008B6DA9" w:rsidP="008B6DA9">
      <w:pPr>
        <w:suppressAutoHyphens w:val="0"/>
        <w:spacing w:after="200" w:line="276" w:lineRule="auto"/>
        <w:rPr>
          <w:rFonts w:asciiTheme="majorHAnsi" w:eastAsiaTheme="minorEastAsia" w:hAnsiTheme="majorHAnsi" w:cs="Times New Roman"/>
          <w:sz w:val="22"/>
          <w:szCs w:val="22"/>
          <w:lang w:eastAsia="zh-CN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0.2×0.1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0.2×0.1+0.1×0.9</m:t>
            </m:r>
          </m:den>
        </m:f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11</m:t>
            </m:r>
          </m:den>
        </m:f>
      </m:oMath>
      <w:r>
        <w:rPr>
          <w:rFonts w:eastAsiaTheme="minorEastAsia" w:cs="Times New Roman"/>
          <w:sz w:val="22"/>
          <w:szCs w:val="22"/>
          <w:lang w:eastAsia="zh-CN"/>
        </w:rPr>
        <w:t xml:space="preserve"> </w:t>
      </w:r>
      <w:r w:rsidRPr="002B7E5A">
        <w:rPr>
          <w:rFonts w:asciiTheme="majorHAnsi" w:eastAsiaTheme="minorEastAsia" w:hAnsiTheme="majorHAnsi" w:cs="Times New Roman"/>
          <w:sz w:val="22"/>
          <w:szCs w:val="22"/>
          <w:lang w:eastAsia="zh-CN"/>
        </w:rPr>
        <w:t>= 0.1818</w:t>
      </w:r>
    </w:p>
    <w:p w14:paraId="65594407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</w:p>
    <w:p w14:paraId="51FBA9B2" w14:textId="588CBDF7" w:rsidR="008B6DA9" w:rsidRPr="008B6DA9" w:rsidRDefault="00C12C2B" w:rsidP="008B6DA9">
      <w:pPr>
        <w:numPr>
          <w:ilvl w:val="0"/>
          <w:numId w:val="15"/>
        </w:num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D,A,B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D,A,¬B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D,¬A,B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D,¬A,¬B</m:t>
            </m:r>
          </m:e>
        </m:d>
      </m:oMath>
    </w:p>
    <w:p w14:paraId="3EAA03EE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¬A,B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¬A,B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¬A,¬B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¬A,¬B</m:t>
              </m:r>
            </m:e>
          </m:d>
        </m:oMath>
      </m:oMathPara>
    </w:p>
    <w:p w14:paraId="1B659B61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w:lastRenderedPageBreak/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¬A,B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¬A,¬B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¬B</m:t>
              </m:r>
            </m:e>
          </m:d>
        </m:oMath>
      </m:oMathPara>
    </w:p>
    <w:p w14:paraId="24068A84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=0.02×0.2×0.1+0.001×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1-0.1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1-0.1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+0.01×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1-0.2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×0.1+0.01×0.1×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1-0.1</m:t>
              </m:r>
            </m:e>
          </m:d>
        </m:oMath>
      </m:oMathPara>
    </w:p>
    <w:p w14:paraId="29FCBF39" w14:textId="6386E143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=0.0004+0.00081+0.0008+0.0009=0.00291</m:t>
          </m:r>
        </m:oMath>
      </m:oMathPara>
    </w:p>
    <w:p w14:paraId="487CB5A2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</w:p>
    <w:p w14:paraId="75F39032" w14:textId="603AB3DD" w:rsidR="00963B37" w:rsidRPr="00963B37" w:rsidRDefault="00C12C2B" w:rsidP="008B6DA9">
      <w:pPr>
        <w:numPr>
          <w:ilvl w:val="0"/>
          <w:numId w:val="15"/>
        </w:num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E</m:t>
            </m:r>
          </m:e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eastAsia="zh-CN"/>
                  </w:rPr>
                  <m:t>E,A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eastAsia="zh-CN"/>
                  </w:rPr>
                  <m:t>A</m:t>
                </m:r>
              </m:e>
            </m:d>
          </m:den>
        </m:f>
      </m:oMath>
    </w:p>
    <w:p w14:paraId="6040BC4E" w14:textId="74FF01C3" w:rsidR="008B6DA9" w:rsidRPr="008B6DA9" w:rsidRDefault="008B6DA9" w:rsidP="00963B37">
      <w:pPr>
        <w:suppressAutoHyphens w:val="0"/>
        <w:spacing w:after="200" w:line="276" w:lineRule="auto"/>
        <w:ind w:left="360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E,A,B,D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E,A,¬B,D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E,A,B,¬D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E,A,¬B,¬D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</m:den>
          </m:f>
        </m:oMath>
      </m:oMathPara>
    </w:p>
    <w:p w14:paraId="2E84EAEE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16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22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A,¬B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¬B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¬D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¬D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A,¬B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¬B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22"/>
                      <w:lang w:eastAsia="zh-CN"/>
                    </w:rPr>
                    <m:t>A</m:t>
                  </m:r>
                </m:e>
              </m:d>
            </m:den>
          </m:f>
        </m:oMath>
      </m:oMathPara>
    </w:p>
    <w:p w14:paraId="3C358A32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0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E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¬B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E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¬D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E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E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¬D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¬D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¬B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A</m:t>
              </m:r>
            </m:e>
          </m:d>
        </m:oMath>
      </m:oMathPara>
    </w:p>
    <w:p w14:paraId="6D0382EB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0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=0.2×0.02×0.9+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1-0.2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×0.01×0.9+0.2×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1-0.02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×0.1+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1-0.2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1-0.01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×0.1</m:t>
          </m:r>
        </m:oMath>
      </m:oMathPara>
    </w:p>
    <w:p w14:paraId="0316FC25" w14:textId="1BEFBFD5" w:rsidR="008B6DA9" w:rsidRPr="00963B37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0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=0.1096</m:t>
          </m:r>
        </m:oMath>
      </m:oMathPara>
    </w:p>
    <w:p w14:paraId="579F16FC" w14:textId="77777777" w:rsidR="00963B37" w:rsidRPr="008B6DA9" w:rsidRDefault="00963B37" w:rsidP="008B6DA9">
      <w:pPr>
        <w:suppressAutoHyphens w:val="0"/>
        <w:spacing w:after="200" w:line="276" w:lineRule="auto"/>
        <w:rPr>
          <w:rFonts w:eastAsiaTheme="minorEastAsia" w:cs="Times New Roman"/>
          <w:sz w:val="20"/>
          <w:szCs w:val="22"/>
          <w:lang w:eastAsia="zh-CN"/>
        </w:rPr>
      </w:pPr>
    </w:p>
    <w:p w14:paraId="4D1C4DB9" w14:textId="06A35AFF" w:rsidR="008B6DA9" w:rsidRPr="008B6DA9" w:rsidRDefault="00C12C2B" w:rsidP="008B6DA9">
      <w:pPr>
        <w:numPr>
          <w:ilvl w:val="0"/>
          <w:numId w:val="15"/>
        </w:num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A,B,¬C</m:t>
            </m:r>
          </m:e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eastAsia="zh-CN"/>
                  </w:rPr>
                  <m:t>A,B,¬C,D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eastAsia="zh-CN"/>
                  </w:rPr>
                  <m:t>D</m:t>
                </m:r>
              </m:e>
            </m:d>
          </m:den>
        </m:f>
      </m:oMath>
    </w:p>
    <w:p w14:paraId="51DE8D9E" w14:textId="77777777" w:rsidR="008B6DA9" w:rsidRPr="008B6DA9" w:rsidRDefault="008B6DA9" w:rsidP="008B6DA9">
      <w:pPr>
        <w:suppressAutoHyphens w:val="0"/>
        <w:spacing w:after="200" w:line="276" w:lineRule="auto"/>
        <w:jc w:val="both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¬C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D</m:t>
                  </m:r>
                </m:e>
              </m:d>
            </m:den>
          </m:f>
        </m:oMath>
      </m:oMathPara>
    </w:p>
    <w:p w14:paraId="0E50AB5D" w14:textId="77777777" w:rsidR="008B6DA9" w:rsidRPr="008B6DA9" w:rsidRDefault="008B6DA9" w:rsidP="008B6DA9">
      <w:pPr>
        <w:suppressAutoHyphens w:val="0"/>
        <w:spacing w:after="200" w:line="276" w:lineRule="auto"/>
        <w:jc w:val="both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0.02×0.2×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eastAsia="zh-CN"/>
                    </w:rPr>
                    <m:t>1-0.5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×0.1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eastAsia="zh-CN"/>
                </w:rPr>
                <m:t>0.00291</m:t>
              </m:r>
            </m:den>
          </m:f>
        </m:oMath>
      </m:oMathPara>
    </w:p>
    <w:p w14:paraId="3013AD92" w14:textId="41F9C9B7" w:rsidR="008B6DA9" w:rsidRPr="00C12C2B" w:rsidRDefault="00EC7714" w:rsidP="008B6DA9">
      <w:pPr>
        <w:suppressAutoHyphens w:val="0"/>
        <w:spacing w:after="200" w:line="276" w:lineRule="auto"/>
        <w:jc w:val="both"/>
        <w:rPr>
          <w:rFonts w:eastAsiaTheme="minorEastAsia" w:cs="Times New Roman"/>
          <w:sz w:val="22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=0.0</m:t>
          </m:r>
          <m:r>
            <w:rPr>
              <w:rFonts w:ascii="Cambria Math" w:eastAsiaTheme="minorEastAsia" w:hAnsi="Cambria Math" w:cs="Times New Roman"/>
              <w:sz w:val="22"/>
              <w:szCs w:val="22"/>
              <w:lang w:eastAsia="zh-CN"/>
            </w:rPr>
            <m:t>687</m:t>
          </m:r>
        </m:oMath>
      </m:oMathPara>
    </w:p>
    <w:p w14:paraId="26BC4913" w14:textId="2D119532" w:rsidR="00C12C2B" w:rsidRDefault="00C12C2B" w:rsidP="008B6DA9">
      <w:pPr>
        <w:suppressAutoHyphens w:val="0"/>
        <w:spacing w:after="200" w:line="276" w:lineRule="auto"/>
        <w:jc w:val="both"/>
        <w:rPr>
          <w:rFonts w:eastAsiaTheme="minorEastAsia" w:cs="Times New Roman"/>
          <w:sz w:val="22"/>
          <w:szCs w:val="22"/>
          <w:lang w:eastAsia="zh-CN"/>
        </w:rPr>
      </w:pPr>
    </w:p>
    <w:p w14:paraId="25E1C4FE" w14:textId="77777777" w:rsidR="00C12C2B" w:rsidRDefault="00C12C2B" w:rsidP="00C12C2B">
      <w:pPr>
        <w:widowControl w:val="0"/>
        <w:suppressAutoHyphens w:val="0"/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GRADING:</w:t>
      </w:r>
      <w:bookmarkStart w:id="0" w:name="_GoBack"/>
      <w:bookmarkEnd w:id="0"/>
    </w:p>
    <w:p w14:paraId="614F16FE" w14:textId="00BFBDF6" w:rsidR="00C12C2B" w:rsidRDefault="00C12C2B" w:rsidP="00C12C2B">
      <w:pPr>
        <w:pStyle w:val="ListParagraph"/>
        <w:widowControl w:val="0"/>
        <w:numPr>
          <w:ilvl w:val="0"/>
          <w:numId w:val="16"/>
        </w:numPr>
        <w:suppressAutoHyphens w:val="0"/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5</w:t>
      </w:r>
      <w:r>
        <w:rPr>
          <w:rFonts w:ascii="Courier New" w:hAnsi="Courier New" w:cs="Courier New"/>
          <w:b/>
          <w:sz w:val="22"/>
        </w:rPr>
        <w:t xml:space="preserve"> points for each correct answer</w:t>
      </w:r>
    </w:p>
    <w:p w14:paraId="3231FC7E" w14:textId="77777777" w:rsidR="00C12C2B" w:rsidRPr="00EF649C" w:rsidRDefault="00C12C2B" w:rsidP="00C12C2B">
      <w:pPr>
        <w:pStyle w:val="ListParagraph"/>
        <w:widowControl w:val="0"/>
        <w:numPr>
          <w:ilvl w:val="0"/>
          <w:numId w:val="16"/>
        </w:numPr>
        <w:suppressAutoHyphens w:val="0"/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 point if answer is incorrect but question is attempted</w:t>
      </w:r>
    </w:p>
    <w:p w14:paraId="16956B38" w14:textId="77777777" w:rsidR="00C12C2B" w:rsidRPr="008B6DA9" w:rsidRDefault="00C12C2B" w:rsidP="008B6DA9">
      <w:pPr>
        <w:suppressAutoHyphens w:val="0"/>
        <w:spacing w:after="200" w:line="276" w:lineRule="auto"/>
        <w:jc w:val="both"/>
        <w:rPr>
          <w:rFonts w:eastAsiaTheme="minorEastAsia" w:cs="Times New Roman"/>
          <w:sz w:val="22"/>
          <w:szCs w:val="22"/>
          <w:lang w:eastAsia="zh-CN"/>
        </w:rPr>
      </w:pPr>
    </w:p>
    <w:sectPr w:rsidR="00C12C2B" w:rsidRPr="008B6DA9" w:rsidSect="006E70D2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1D27C" w14:textId="77777777" w:rsidR="00297C38" w:rsidRDefault="00297C38" w:rsidP="009D56E9">
      <w:r>
        <w:separator/>
      </w:r>
    </w:p>
  </w:endnote>
  <w:endnote w:type="continuationSeparator" w:id="0">
    <w:p w14:paraId="1C092558" w14:textId="77777777" w:rsidR="00297C38" w:rsidRDefault="00297C38" w:rsidP="009D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xi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D31BC" w14:textId="2B3C17F6" w:rsidR="002B7E5A" w:rsidRDefault="002B7E5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2C2B">
      <w:rPr>
        <w:noProof/>
      </w:rPr>
      <w:t>2</w:t>
    </w:r>
    <w:r>
      <w:rPr>
        <w:noProof/>
      </w:rPr>
      <w:fldChar w:fldCharType="end"/>
    </w:r>
  </w:p>
  <w:p w14:paraId="0C99AAFA" w14:textId="77777777" w:rsidR="002B7E5A" w:rsidRDefault="002B7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3F617" w14:textId="77777777" w:rsidR="00297C38" w:rsidRDefault="00297C38" w:rsidP="009D56E9">
      <w:r>
        <w:separator/>
      </w:r>
    </w:p>
  </w:footnote>
  <w:footnote w:type="continuationSeparator" w:id="0">
    <w:p w14:paraId="4E01F0BA" w14:textId="77777777" w:rsidR="00297C38" w:rsidRDefault="00297C38" w:rsidP="009D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81818" w14:textId="77777777" w:rsidR="002B7E5A" w:rsidRPr="00CC4E28" w:rsidRDefault="002B7E5A" w:rsidP="00654B2E">
    <w:pPr>
      <w:pStyle w:val="Header"/>
      <w:tabs>
        <w:tab w:val="clear" w:pos="9360"/>
      </w:tabs>
      <w:rPr>
        <w:lang w:val="en-US"/>
      </w:rPr>
    </w:pPr>
    <w:r>
      <w:t>CS 540</w:t>
    </w:r>
    <w:r>
      <w:tab/>
    </w:r>
    <w:r>
      <w:rPr>
        <w:lang w:val="en-US"/>
      </w:rPr>
      <w:t>SOLUTIONS</w:t>
    </w:r>
    <w:r>
      <w:t xml:space="preserve">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C464468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84"/>
        </w:tabs>
        <w:ind w:left="1800" w:hanging="216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570206"/>
    <w:multiLevelType w:val="hybridMultilevel"/>
    <w:tmpl w:val="A2EA8990"/>
    <w:lvl w:ilvl="0" w:tplc="0EB453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B64F4"/>
    <w:multiLevelType w:val="hybridMultilevel"/>
    <w:tmpl w:val="DD7C7E9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28E7"/>
    <w:multiLevelType w:val="hybridMultilevel"/>
    <w:tmpl w:val="B360EC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C6657D"/>
    <w:multiLevelType w:val="multilevel"/>
    <w:tmpl w:val="5C46446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84"/>
        </w:tabs>
        <w:ind w:left="1800" w:hanging="216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7" w15:restartNumberingAfterBreak="0">
    <w:nsid w:val="27C55C74"/>
    <w:multiLevelType w:val="hybridMultilevel"/>
    <w:tmpl w:val="7B446DB6"/>
    <w:lvl w:ilvl="0" w:tplc="D882B10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A4C22A1"/>
    <w:multiLevelType w:val="hybridMultilevel"/>
    <w:tmpl w:val="A3B257F4"/>
    <w:lvl w:ilvl="0" w:tplc="1DA836D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1306A1"/>
    <w:multiLevelType w:val="hybridMultilevel"/>
    <w:tmpl w:val="BA68B8A2"/>
    <w:lvl w:ilvl="0" w:tplc="1DA836D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B023AA"/>
    <w:multiLevelType w:val="hybridMultilevel"/>
    <w:tmpl w:val="2CFC4CC2"/>
    <w:lvl w:ilvl="0" w:tplc="0ED08F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2A5077"/>
    <w:multiLevelType w:val="hybridMultilevel"/>
    <w:tmpl w:val="423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069F1"/>
    <w:multiLevelType w:val="hybridMultilevel"/>
    <w:tmpl w:val="8B06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F419C"/>
    <w:multiLevelType w:val="hybridMultilevel"/>
    <w:tmpl w:val="E4C4E608"/>
    <w:lvl w:ilvl="0" w:tplc="FA4CF8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B367F5"/>
    <w:multiLevelType w:val="hybridMultilevel"/>
    <w:tmpl w:val="4E24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07774"/>
    <w:multiLevelType w:val="hybridMultilevel"/>
    <w:tmpl w:val="D23289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5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  <w:num w:numId="12">
    <w:abstractNumId w:val="7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C0"/>
    <w:rsid w:val="00016F4E"/>
    <w:rsid w:val="00017103"/>
    <w:rsid w:val="000245C9"/>
    <w:rsid w:val="00032796"/>
    <w:rsid w:val="00036D44"/>
    <w:rsid w:val="00045FB3"/>
    <w:rsid w:val="0005345E"/>
    <w:rsid w:val="00057F83"/>
    <w:rsid w:val="000746CE"/>
    <w:rsid w:val="00076DC8"/>
    <w:rsid w:val="000800BA"/>
    <w:rsid w:val="000825AF"/>
    <w:rsid w:val="000922AE"/>
    <w:rsid w:val="000A3CD6"/>
    <w:rsid w:val="000B2A9D"/>
    <w:rsid w:val="000C65C4"/>
    <w:rsid w:val="000C7A78"/>
    <w:rsid w:val="000F1B57"/>
    <w:rsid w:val="000F6687"/>
    <w:rsid w:val="001056A6"/>
    <w:rsid w:val="001201B1"/>
    <w:rsid w:val="0014710C"/>
    <w:rsid w:val="001526EB"/>
    <w:rsid w:val="001652F5"/>
    <w:rsid w:val="00170508"/>
    <w:rsid w:val="001A5EC7"/>
    <w:rsid w:val="001B3AD2"/>
    <w:rsid w:val="001C4880"/>
    <w:rsid w:val="002225C2"/>
    <w:rsid w:val="00224999"/>
    <w:rsid w:val="002500BA"/>
    <w:rsid w:val="002512E3"/>
    <w:rsid w:val="00251879"/>
    <w:rsid w:val="002709A6"/>
    <w:rsid w:val="00274A7D"/>
    <w:rsid w:val="002753EF"/>
    <w:rsid w:val="002856F0"/>
    <w:rsid w:val="00291944"/>
    <w:rsid w:val="00297C38"/>
    <w:rsid w:val="002B2A6F"/>
    <w:rsid w:val="002B7E5A"/>
    <w:rsid w:val="002C1279"/>
    <w:rsid w:val="002C12F9"/>
    <w:rsid w:val="003067A3"/>
    <w:rsid w:val="003075B1"/>
    <w:rsid w:val="00310995"/>
    <w:rsid w:val="00342C8F"/>
    <w:rsid w:val="003522E8"/>
    <w:rsid w:val="003539EB"/>
    <w:rsid w:val="00375496"/>
    <w:rsid w:val="003B6B75"/>
    <w:rsid w:val="003F66BE"/>
    <w:rsid w:val="00405B61"/>
    <w:rsid w:val="0041587E"/>
    <w:rsid w:val="00452652"/>
    <w:rsid w:val="00452A8D"/>
    <w:rsid w:val="00452E6E"/>
    <w:rsid w:val="004548EC"/>
    <w:rsid w:val="00463B0C"/>
    <w:rsid w:val="00464892"/>
    <w:rsid w:val="00465B3E"/>
    <w:rsid w:val="004C4271"/>
    <w:rsid w:val="004C7217"/>
    <w:rsid w:val="004D1F18"/>
    <w:rsid w:val="004F1CEB"/>
    <w:rsid w:val="004F3CA8"/>
    <w:rsid w:val="00500DEC"/>
    <w:rsid w:val="005213AC"/>
    <w:rsid w:val="00540F27"/>
    <w:rsid w:val="005411C2"/>
    <w:rsid w:val="00547EAF"/>
    <w:rsid w:val="00561021"/>
    <w:rsid w:val="0056289B"/>
    <w:rsid w:val="0057509B"/>
    <w:rsid w:val="00575250"/>
    <w:rsid w:val="005A2547"/>
    <w:rsid w:val="005C0ED3"/>
    <w:rsid w:val="005D5D16"/>
    <w:rsid w:val="006018D9"/>
    <w:rsid w:val="00607788"/>
    <w:rsid w:val="00634F4D"/>
    <w:rsid w:val="00642CA7"/>
    <w:rsid w:val="00654B2E"/>
    <w:rsid w:val="006611EA"/>
    <w:rsid w:val="00683796"/>
    <w:rsid w:val="00696C8E"/>
    <w:rsid w:val="006A0CE3"/>
    <w:rsid w:val="006A5D39"/>
    <w:rsid w:val="006B4578"/>
    <w:rsid w:val="006D28A7"/>
    <w:rsid w:val="006E70D2"/>
    <w:rsid w:val="00702427"/>
    <w:rsid w:val="0070283A"/>
    <w:rsid w:val="00724DB0"/>
    <w:rsid w:val="00731B21"/>
    <w:rsid w:val="00732F05"/>
    <w:rsid w:val="007541AD"/>
    <w:rsid w:val="0079179A"/>
    <w:rsid w:val="007B13D3"/>
    <w:rsid w:val="007D4FE2"/>
    <w:rsid w:val="00801FEE"/>
    <w:rsid w:val="008162A6"/>
    <w:rsid w:val="0081698B"/>
    <w:rsid w:val="00835716"/>
    <w:rsid w:val="00837C53"/>
    <w:rsid w:val="00843B61"/>
    <w:rsid w:val="00856FC0"/>
    <w:rsid w:val="0089324B"/>
    <w:rsid w:val="008A2E5C"/>
    <w:rsid w:val="008B1EFB"/>
    <w:rsid w:val="008B6DA9"/>
    <w:rsid w:val="00901F7C"/>
    <w:rsid w:val="00905417"/>
    <w:rsid w:val="00906E1C"/>
    <w:rsid w:val="00912112"/>
    <w:rsid w:val="00925060"/>
    <w:rsid w:val="009259F8"/>
    <w:rsid w:val="00944981"/>
    <w:rsid w:val="00961163"/>
    <w:rsid w:val="00963B37"/>
    <w:rsid w:val="009A745C"/>
    <w:rsid w:val="009C19B2"/>
    <w:rsid w:val="009C2288"/>
    <w:rsid w:val="009C3D6A"/>
    <w:rsid w:val="009D56E9"/>
    <w:rsid w:val="009E1B37"/>
    <w:rsid w:val="009E2B31"/>
    <w:rsid w:val="009E35B2"/>
    <w:rsid w:val="009E7EFD"/>
    <w:rsid w:val="009F27DB"/>
    <w:rsid w:val="00A02588"/>
    <w:rsid w:val="00A147B5"/>
    <w:rsid w:val="00A27F1E"/>
    <w:rsid w:val="00A34FE8"/>
    <w:rsid w:val="00A43E0B"/>
    <w:rsid w:val="00A82FB8"/>
    <w:rsid w:val="00AA6544"/>
    <w:rsid w:val="00AC48B7"/>
    <w:rsid w:val="00AD4208"/>
    <w:rsid w:val="00AE0BB4"/>
    <w:rsid w:val="00AF41E8"/>
    <w:rsid w:val="00AF4F2A"/>
    <w:rsid w:val="00B047BD"/>
    <w:rsid w:val="00B3766A"/>
    <w:rsid w:val="00B40E59"/>
    <w:rsid w:val="00B45722"/>
    <w:rsid w:val="00B62806"/>
    <w:rsid w:val="00B93D68"/>
    <w:rsid w:val="00B95253"/>
    <w:rsid w:val="00BA174A"/>
    <w:rsid w:val="00BB2FE9"/>
    <w:rsid w:val="00BB4064"/>
    <w:rsid w:val="00BB7DBD"/>
    <w:rsid w:val="00BD6810"/>
    <w:rsid w:val="00BE0B80"/>
    <w:rsid w:val="00C0584E"/>
    <w:rsid w:val="00C06109"/>
    <w:rsid w:val="00C07038"/>
    <w:rsid w:val="00C12C2B"/>
    <w:rsid w:val="00C46370"/>
    <w:rsid w:val="00C5064D"/>
    <w:rsid w:val="00C809AF"/>
    <w:rsid w:val="00C82A12"/>
    <w:rsid w:val="00C87C19"/>
    <w:rsid w:val="00CA32B0"/>
    <w:rsid w:val="00CB25B3"/>
    <w:rsid w:val="00CB4571"/>
    <w:rsid w:val="00CC4E28"/>
    <w:rsid w:val="00CD0FE0"/>
    <w:rsid w:val="00CD6EE9"/>
    <w:rsid w:val="00CE2E37"/>
    <w:rsid w:val="00CE6B3A"/>
    <w:rsid w:val="00D56249"/>
    <w:rsid w:val="00D56960"/>
    <w:rsid w:val="00D723AF"/>
    <w:rsid w:val="00DD4AB2"/>
    <w:rsid w:val="00E17DC0"/>
    <w:rsid w:val="00E261F9"/>
    <w:rsid w:val="00E274F5"/>
    <w:rsid w:val="00E757E9"/>
    <w:rsid w:val="00E81588"/>
    <w:rsid w:val="00E96982"/>
    <w:rsid w:val="00E97B77"/>
    <w:rsid w:val="00EB1DC4"/>
    <w:rsid w:val="00EB446D"/>
    <w:rsid w:val="00EC7714"/>
    <w:rsid w:val="00ED0FBF"/>
    <w:rsid w:val="00EF4263"/>
    <w:rsid w:val="00EF649C"/>
    <w:rsid w:val="00F43DA7"/>
    <w:rsid w:val="00F46F92"/>
    <w:rsid w:val="00F479EA"/>
    <w:rsid w:val="00F62438"/>
    <w:rsid w:val="00F63936"/>
    <w:rsid w:val="00FA3027"/>
    <w:rsid w:val="00FA4EBE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6773C0"/>
  <w15:docId w15:val="{E85E9504-517C-4186-A4DB-54CDD45B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BodyTextChar">
    <w:name w:val="Body Text Char"/>
    <w:rPr>
      <w:rFonts w:ascii="Luxi Serif" w:eastAsia="Arial Unicode MS" w:hAnsi="Luxi Serif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widowControl w:val="0"/>
      <w:spacing w:after="120"/>
    </w:pPr>
    <w:rPr>
      <w:rFonts w:ascii="Luxi Serif" w:eastAsia="Arial Unicode MS" w:hAnsi="Luxi Serif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WW-PreformattedText">
    <w:name w:val="WW-Preformatted Text"/>
    <w:basedOn w:val="Normal"/>
    <w:pPr>
      <w:widowControl w:val="0"/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56E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9D56E9"/>
    <w:rPr>
      <w:rFonts w:eastAsia="SimSu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D56E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9D56E9"/>
    <w:rPr>
      <w:rFonts w:eastAsia="SimSun"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B2E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CB2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E1F346B1</Template>
  <TotalTime>324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CS540: Introduction to Artificial Intelligence</vt:lpstr>
    </vt:vector>
  </TitlesOfParts>
  <Company>Computer Sciences Department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CS540: Introduction to Artificial Intelligence</dc:title>
  <dc:creator>Jerry Zhu</dc:creator>
  <cp:lastModifiedBy>Abhanshu Gupta</cp:lastModifiedBy>
  <cp:revision>58</cp:revision>
  <cp:lastPrinted>2012-03-25T23:15:00Z</cp:lastPrinted>
  <dcterms:created xsi:type="dcterms:W3CDTF">2013-03-22T22:02:00Z</dcterms:created>
  <dcterms:modified xsi:type="dcterms:W3CDTF">2018-05-08T16:16:00Z</dcterms:modified>
</cp:coreProperties>
</file>